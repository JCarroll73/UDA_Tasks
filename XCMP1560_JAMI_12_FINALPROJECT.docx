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805CE0" w:rsidP="00874FE7">
            <w:pPr>
              <w:pStyle w:val="Heading1"/>
            </w:pPr>
            <w:r>
              <w:t>ENERGUIDE DATA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805CE0" w:rsidP="00874FE7">
            <w:pPr>
              <w:pStyle w:val="Heading2"/>
            </w:pPr>
            <w:r>
              <w:t>JAMI CARROLL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805CE0" w:rsidP="00874FE7">
            <w:pPr>
              <w:pStyle w:val="Heading3"/>
            </w:pPr>
            <w:r>
              <w:t>JUNE 28, 2024</w:t>
            </w:r>
          </w:p>
          <w:p w:rsidR="00874FE7" w:rsidRPr="00DF198B" w:rsidRDefault="00D96893" w:rsidP="00874FE7">
            <w:pPr>
              <w:pStyle w:val="Heading3"/>
            </w:pPr>
            <w:sdt>
              <w:sdtPr>
                <w:id w:val="-1516760087"/>
                <w:placeholder>
                  <w:docPart w:val="10C8B07E61894CBAA1141A94D99EFB8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Pr="00DF198B" w:rsidRDefault="00805CE0" w:rsidP="00874FE7">
            <w:pPr>
              <w:pStyle w:val="Heading3"/>
            </w:pPr>
            <w:r>
              <w:t>XCMP1560: Computing Fundamentals &amp; Foundations of Data Analytics and Business Intelligence</w:t>
            </w:r>
          </w:p>
          <w:p w:rsidR="00DF198B" w:rsidRPr="00DF198B" w:rsidRDefault="00D96893" w:rsidP="00874FE7">
            <w:pPr>
              <w:pStyle w:val="Heading3"/>
            </w:pPr>
            <w:sdt>
              <w:sdtPr>
                <w:id w:val="1492440299"/>
                <w:placeholder>
                  <w:docPart w:val="1D8E02A3FBED42028E591D7529BC541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805CE0" w:rsidP="00874FE7">
            <w:pPr>
              <w:pStyle w:val="Heading3"/>
            </w:pPr>
            <w:r>
              <w:t xml:space="preserve">Instructor: </w:t>
            </w:r>
            <w:proofErr w:type="spellStart"/>
            <w:r>
              <w:t>Nazmus</w:t>
            </w:r>
            <w:proofErr w:type="spellEnd"/>
            <w:r>
              <w:t xml:space="preserve"> </w:t>
            </w:r>
            <w:proofErr w:type="spellStart"/>
            <w:r>
              <w:t>Sakeef</w:t>
            </w:r>
            <w:proofErr w:type="spellEnd"/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14604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805CE0" w:rsidP="00874FE7">
            <w:pPr>
              <w:pStyle w:val="Heading4"/>
            </w:pPr>
            <w:r>
              <w:t>INTRODUCTION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0E4641" w:rsidRDefault="00805CE0" w:rsidP="00805CE0">
            <w:pPr>
              <w:pStyle w:val="Text"/>
            </w:pPr>
            <w:r>
              <w:t xml:space="preserve">In this report, we will examine the </w:t>
            </w:r>
            <w:proofErr w:type="spellStart"/>
            <w:r>
              <w:t>Energuide</w:t>
            </w:r>
            <w:proofErr w:type="spellEnd"/>
            <w:r>
              <w:t xml:space="preserve"> Data report and use current energy rates to answer the following questions: </w:t>
            </w:r>
          </w:p>
          <w:p w:rsidR="00805CE0" w:rsidRDefault="00805CE0" w:rsidP="00805CE0">
            <w:pPr>
              <w:pStyle w:val="Text"/>
            </w:pPr>
          </w:p>
          <w:p w:rsidR="00805CE0" w:rsidRPr="00805CE0" w:rsidRDefault="00805CE0" w:rsidP="00805CE0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805CE0">
              <w:rPr>
                <w:sz w:val="24"/>
                <w:szCs w:val="24"/>
              </w:rPr>
              <w:t>How much money is currently spent per year on space heating?</w:t>
            </w:r>
          </w:p>
          <w:p w:rsidR="00805CE0" w:rsidRPr="00805CE0" w:rsidRDefault="00805CE0" w:rsidP="00805CE0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805CE0">
              <w:rPr>
                <w:sz w:val="24"/>
                <w:szCs w:val="24"/>
              </w:rPr>
              <w:t>How much money could be saved per year if all 26 houses received new furnaces?</w:t>
            </w:r>
          </w:p>
          <w:p w:rsidR="00805CE0" w:rsidRPr="00805CE0" w:rsidRDefault="00805CE0" w:rsidP="00805CE0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805CE0">
              <w:rPr>
                <w:sz w:val="24"/>
                <w:szCs w:val="24"/>
              </w:rPr>
              <w:t>Which house currently uses the most energy?</w:t>
            </w:r>
          </w:p>
          <w:p w:rsidR="00805CE0" w:rsidRPr="00805CE0" w:rsidRDefault="00805CE0" w:rsidP="00805CE0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805CE0">
              <w:rPr>
                <w:sz w:val="24"/>
                <w:szCs w:val="24"/>
              </w:rPr>
              <w:t>Which house currently uses the least energy?</w:t>
            </w:r>
          </w:p>
          <w:p w:rsidR="00805CE0" w:rsidRPr="00805CE0" w:rsidRDefault="00805CE0" w:rsidP="00805CE0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805CE0">
              <w:rPr>
                <w:sz w:val="24"/>
                <w:szCs w:val="24"/>
              </w:rPr>
              <w:t xml:space="preserve">Which 5 houses would save the most money if they installed new </w:t>
            </w:r>
            <w:proofErr w:type="spellStart"/>
            <w:r w:rsidRPr="00805CE0">
              <w:rPr>
                <w:sz w:val="24"/>
                <w:szCs w:val="24"/>
              </w:rPr>
              <w:t>furances</w:t>
            </w:r>
            <w:proofErr w:type="spellEnd"/>
            <w:r w:rsidRPr="00805CE0">
              <w:rPr>
                <w:sz w:val="24"/>
                <w:szCs w:val="24"/>
              </w:rPr>
              <w:t>?</w:t>
            </w: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8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1"/>
        <w:gridCol w:w="38"/>
        <w:gridCol w:w="1033"/>
        <w:gridCol w:w="2142"/>
        <w:gridCol w:w="2142"/>
        <w:gridCol w:w="2144"/>
        <w:gridCol w:w="1072"/>
        <w:gridCol w:w="99"/>
        <w:gridCol w:w="972"/>
        <w:gridCol w:w="107"/>
      </w:tblGrid>
      <w:tr w:rsidR="0048120C" w:rsidTr="00D96893">
        <w:trPr>
          <w:gridAfter w:val="1"/>
          <w:wAfter w:w="107" w:type="dxa"/>
          <w:trHeight w:val="79"/>
        </w:trPr>
        <w:tc>
          <w:tcPr>
            <w:tcW w:w="2142" w:type="dxa"/>
            <w:gridSpan w:val="3"/>
          </w:tcPr>
          <w:p w:rsidR="0048120C" w:rsidRDefault="0048120C"/>
        </w:tc>
        <w:tc>
          <w:tcPr>
            <w:tcW w:w="2142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42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44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43" w:type="dxa"/>
            <w:gridSpan w:val="3"/>
          </w:tcPr>
          <w:p w:rsidR="0048120C" w:rsidRDefault="0048120C"/>
        </w:tc>
      </w:tr>
      <w:tr w:rsidR="0048120C" w:rsidTr="00D96893">
        <w:trPr>
          <w:gridAfter w:val="1"/>
          <w:wAfter w:w="107" w:type="dxa"/>
          <w:trHeight w:val="795"/>
        </w:trPr>
        <w:tc>
          <w:tcPr>
            <w:tcW w:w="2142" w:type="dxa"/>
            <w:gridSpan w:val="3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28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805CE0" w:rsidP="00837914">
            <w:pPr>
              <w:pStyle w:val="Heading4"/>
            </w:pPr>
            <w:r>
              <w:t>SHOWING THE DATA</w:t>
            </w:r>
          </w:p>
        </w:tc>
        <w:tc>
          <w:tcPr>
            <w:tcW w:w="2143" w:type="dxa"/>
            <w:gridSpan w:val="3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D96893">
        <w:trPr>
          <w:gridAfter w:val="1"/>
          <w:wAfter w:w="107" w:type="dxa"/>
          <w:trHeight w:val="283"/>
        </w:trPr>
        <w:tc>
          <w:tcPr>
            <w:tcW w:w="2142" w:type="dxa"/>
            <w:gridSpan w:val="3"/>
          </w:tcPr>
          <w:p w:rsidR="0048120C" w:rsidRDefault="0048120C"/>
        </w:tc>
        <w:tc>
          <w:tcPr>
            <w:tcW w:w="2142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42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44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43" w:type="dxa"/>
            <w:gridSpan w:val="3"/>
          </w:tcPr>
          <w:p w:rsidR="0048120C" w:rsidRDefault="0048120C"/>
        </w:tc>
      </w:tr>
      <w:tr w:rsidR="0048120C" w:rsidTr="00D96893">
        <w:trPr>
          <w:gridAfter w:val="1"/>
          <w:wAfter w:w="107" w:type="dxa"/>
          <w:trHeight w:val="8595"/>
        </w:trPr>
        <w:tc>
          <w:tcPr>
            <w:tcW w:w="1071" w:type="dxa"/>
          </w:tcPr>
          <w:p w:rsidR="0048120C" w:rsidRDefault="0048120C"/>
        </w:tc>
        <w:tc>
          <w:tcPr>
            <w:tcW w:w="8571" w:type="dxa"/>
            <w:gridSpan w:val="6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8120C" w:rsidRDefault="00805CE0" w:rsidP="0048120C">
            <w:pPr>
              <w:pStyle w:val="Heading5"/>
            </w:pPr>
            <w:r>
              <w:t>How much money is currently spent per year on space heating?</w:t>
            </w:r>
          </w:p>
          <w:p w:rsidR="0048120C" w:rsidRDefault="0048120C" w:rsidP="0048120C"/>
          <w:p w:rsidR="0048120C" w:rsidRDefault="00805CE0" w:rsidP="00805CE0">
            <w:pPr>
              <w:pStyle w:val="Text"/>
            </w:pPr>
            <w:r>
              <w:t>Currently, we are spending $13</w:t>
            </w:r>
            <w:r w:rsidR="00C66A84">
              <w:t xml:space="preserve">,628.22 </w:t>
            </w:r>
            <w:r>
              <w:t xml:space="preserve">on space heating 26 homes. </w:t>
            </w:r>
          </w:p>
          <w:p w:rsidR="008C0E30" w:rsidRDefault="008C0E30" w:rsidP="00805CE0">
            <w:pPr>
              <w:pStyle w:val="Text"/>
            </w:pPr>
          </w:p>
          <w:p w:rsidR="00D96893" w:rsidRDefault="008C0E30" w:rsidP="00D96893">
            <w:pPr>
              <w:pStyle w:val="Text"/>
              <w:jc w:val="center"/>
            </w:pPr>
            <w:bookmarkStart w:id="0" w:name="_GoBack"/>
            <w:bookmarkEnd w:id="0"/>
            <w:r w:rsidRPr="008C0E30">
              <w:rPr>
                <w:noProof/>
              </w:rPr>
              <w:drawing>
                <wp:inline distT="0" distB="0" distL="0" distR="0" wp14:anchorId="5E583298" wp14:editId="409A38A0">
                  <wp:extent cx="2657846" cy="4191585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419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1" w:type="dxa"/>
            <w:gridSpan w:val="2"/>
          </w:tcPr>
          <w:p w:rsidR="0048120C" w:rsidRDefault="0048120C"/>
        </w:tc>
      </w:tr>
      <w:tr w:rsidR="008C0E30" w:rsidTr="00D96893">
        <w:trPr>
          <w:gridBefore w:val="2"/>
          <w:wBefore w:w="1109" w:type="dxa"/>
          <w:trHeight w:val="5985"/>
        </w:trPr>
        <w:tc>
          <w:tcPr>
            <w:tcW w:w="8632" w:type="dxa"/>
            <w:gridSpan w:val="6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3554B9" w:rsidRDefault="008C0E30" w:rsidP="003554B9">
            <w:pPr>
              <w:pStyle w:val="Heading5"/>
            </w:pPr>
            <w:r>
              <w:t xml:space="preserve">How much money would be saved per year if all 26 houses got new furnaces? </w:t>
            </w:r>
          </w:p>
          <w:p w:rsidR="00F0053B" w:rsidRDefault="00F0053B" w:rsidP="00F0053B"/>
          <w:p w:rsidR="00F0053B" w:rsidRDefault="00F0053B" w:rsidP="00F0053B">
            <w:r>
              <w:t>$6.20K would be saved.</w:t>
            </w:r>
          </w:p>
          <w:p w:rsidR="00F0053B" w:rsidRDefault="00F0053B" w:rsidP="00F0053B"/>
          <w:p w:rsidR="00F0053B" w:rsidRPr="00F0053B" w:rsidRDefault="00F0053B" w:rsidP="00F0053B">
            <w:r w:rsidRPr="00F0053B">
              <w:drawing>
                <wp:inline distT="0" distB="0" distL="0" distR="0" wp14:anchorId="4AFC3FEE" wp14:editId="522E5D8A">
                  <wp:extent cx="5481320" cy="2253615"/>
                  <wp:effectExtent l="0" t="0" r="508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:rsidR="008C0E30" w:rsidRDefault="008C0E30" w:rsidP="001D1BF5"/>
          <w:p w:rsidR="00F0053B" w:rsidRDefault="00F0053B" w:rsidP="001D1BF5"/>
        </w:tc>
      </w:tr>
      <w:tr w:rsidR="00F0053B" w:rsidTr="00D96893">
        <w:trPr>
          <w:gridBefore w:val="2"/>
          <w:wBefore w:w="1109" w:type="dxa"/>
          <w:trHeight w:val="4546"/>
        </w:trPr>
        <w:tc>
          <w:tcPr>
            <w:tcW w:w="8632" w:type="dxa"/>
            <w:gridSpan w:val="6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F0053B" w:rsidRDefault="00F0053B" w:rsidP="003554B9">
            <w:pPr>
              <w:pStyle w:val="Heading5"/>
            </w:pPr>
            <w:r>
              <w:t>Which house currently uses the most energy?</w:t>
            </w:r>
          </w:p>
          <w:p w:rsidR="00F0053B" w:rsidRDefault="00F0053B" w:rsidP="00F0053B"/>
          <w:p w:rsidR="00F0053B" w:rsidRDefault="00F0053B" w:rsidP="00F0053B">
            <w:r>
              <w:t>House #15 currently uses the most energy at 306 GJ/YEAR.</w:t>
            </w:r>
          </w:p>
          <w:p w:rsidR="00F0053B" w:rsidRDefault="00F0053B" w:rsidP="00F0053B"/>
          <w:p w:rsidR="00F0053B" w:rsidRPr="00F0053B" w:rsidRDefault="00F0053B" w:rsidP="00F0053B">
            <w:r w:rsidRPr="00F0053B">
              <w:drawing>
                <wp:inline distT="0" distB="0" distL="0" distR="0" wp14:anchorId="13FFF039" wp14:editId="42C60A5F">
                  <wp:extent cx="5481320" cy="3801110"/>
                  <wp:effectExtent l="0" t="0" r="508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80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:rsidR="00F0053B" w:rsidRDefault="00F0053B" w:rsidP="001D1BF5"/>
        </w:tc>
      </w:tr>
      <w:tr w:rsidR="00F0053B" w:rsidTr="00D96893">
        <w:trPr>
          <w:gridBefore w:val="2"/>
          <w:wBefore w:w="1109" w:type="dxa"/>
          <w:trHeight w:val="6075"/>
        </w:trPr>
        <w:tc>
          <w:tcPr>
            <w:tcW w:w="8632" w:type="dxa"/>
            <w:gridSpan w:val="6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F0053B" w:rsidRDefault="00F0053B" w:rsidP="003554B9">
            <w:pPr>
              <w:pStyle w:val="Heading5"/>
            </w:pPr>
            <w:r>
              <w:t>Which house currently uses the least energy?</w:t>
            </w:r>
          </w:p>
          <w:p w:rsidR="00F0053B" w:rsidRDefault="00F0053B" w:rsidP="00F0053B"/>
          <w:p w:rsidR="00F0053B" w:rsidRDefault="00F0053B" w:rsidP="00F0053B">
            <w:r>
              <w:t>Currently House #20 uses the least energy at 158 GJ/YEAR.</w:t>
            </w:r>
          </w:p>
          <w:p w:rsidR="00F0053B" w:rsidRDefault="00F0053B" w:rsidP="00F0053B"/>
          <w:p w:rsidR="00F0053B" w:rsidRPr="00F0053B" w:rsidRDefault="00F0053B" w:rsidP="00F0053B">
            <w:r w:rsidRPr="00F0053B">
              <w:drawing>
                <wp:inline distT="0" distB="0" distL="0" distR="0" wp14:anchorId="6848221D" wp14:editId="66104418">
                  <wp:extent cx="5481320" cy="2486025"/>
                  <wp:effectExtent l="0" t="0" r="508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:rsidR="00F0053B" w:rsidRDefault="00F0053B" w:rsidP="001D1BF5"/>
        </w:tc>
      </w:tr>
    </w:tbl>
    <w:p w:rsidR="00F0053B" w:rsidRDefault="00F0053B" w:rsidP="00F0053B">
      <w:pPr>
        <w:pStyle w:val="Heading5"/>
        <w:ind w:left="1170"/>
      </w:pPr>
      <w:r>
        <w:t>Which 5 houses would save the most money if they installed new furnaces?</w:t>
      </w:r>
    </w:p>
    <w:p w:rsidR="00F0053B" w:rsidRPr="00F0053B" w:rsidRDefault="00F0053B" w:rsidP="00F0053B">
      <w:pPr>
        <w:ind w:left="1170"/>
      </w:pPr>
      <w:r>
        <w:t xml:space="preserve">Houses #6, #15, #16, #18 and #1 would save the most money if they installed new furnaces. </w:t>
      </w:r>
    </w:p>
    <w:p w:rsidR="008C0E30" w:rsidRDefault="00F0053B" w:rsidP="00F0053B">
      <w:pPr>
        <w:ind w:left="1170"/>
        <w:jc w:val="center"/>
      </w:pPr>
      <w:r w:rsidRPr="00F0053B">
        <w:drawing>
          <wp:inline distT="0" distB="0" distL="0" distR="0" wp14:anchorId="428A5F16" wp14:editId="516EB053">
            <wp:extent cx="3199130" cy="3231444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246" cy="32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3B" w:rsidRDefault="00F0053B"/>
    <w:sectPr w:rsidR="00F0053B" w:rsidSect="00E74B29">
      <w:footerReference w:type="even" r:id="rId19"/>
      <w:footerReference w:type="default" r:id="rId2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2EC9" w:rsidRDefault="009E2EC9" w:rsidP="00E74B29">
      <w:r>
        <w:separator/>
      </w:r>
    </w:p>
  </w:endnote>
  <w:endnote w:type="continuationSeparator" w:id="0">
    <w:p w:rsidR="009E2EC9" w:rsidRDefault="009E2EC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D96893" w:rsidRPr="00874FE7" w:rsidRDefault="00D96893" w:rsidP="006709F1">
          <w:pPr>
            <w:pStyle w:val="Footer"/>
          </w:pPr>
          <w:r>
            <w:t>FINAL PROJECT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2EC9" w:rsidRDefault="009E2EC9" w:rsidP="00E74B29">
      <w:r>
        <w:separator/>
      </w:r>
    </w:p>
  </w:footnote>
  <w:footnote w:type="continuationSeparator" w:id="0">
    <w:p w:rsidR="009E2EC9" w:rsidRDefault="009E2EC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3D6979"/>
    <w:multiLevelType w:val="hybridMultilevel"/>
    <w:tmpl w:val="4D4E3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CE0"/>
    <w:rsid w:val="00086FA5"/>
    <w:rsid w:val="000E4641"/>
    <w:rsid w:val="00151F66"/>
    <w:rsid w:val="00177F8D"/>
    <w:rsid w:val="00185F4A"/>
    <w:rsid w:val="002D2200"/>
    <w:rsid w:val="003554B9"/>
    <w:rsid w:val="0040564B"/>
    <w:rsid w:val="0048120C"/>
    <w:rsid w:val="004909D9"/>
    <w:rsid w:val="00521481"/>
    <w:rsid w:val="00665110"/>
    <w:rsid w:val="006709F1"/>
    <w:rsid w:val="006C60E6"/>
    <w:rsid w:val="00805CE0"/>
    <w:rsid w:val="00837914"/>
    <w:rsid w:val="00874FE7"/>
    <w:rsid w:val="008C0E30"/>
    <w:rsid w:val="00952F7D"/>
    <w:rsid w:val="0095496A"/>
    <w:rsid w:val="009A38BA"/>
    <w:rsid w:val="009B1DDA"/>
    <w:rsid w:val="009E2EC9"/>
    <w:rsid w:val="00B43E11"/>
    <w:rsid w:val="00C66A84"/>
    <w:rsid w:val="00C755AB"/>
    <w:rsid w:val="00D43125"/>
    <w:rsid w:val="00D66A3A"/>
    <w:rsid w:val="00D96893"/>
    <w:rsid w:val="00DF198B"/>
    <w:rsid w:val="00E74B29"/>
    <w:rsid w:val="00F0053B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3A4AB1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7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F0053B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18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ent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0C8B07E61894CBAA1141A94D99EFB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3101E6-8E4D-408F-9F01-02C1FBB071CB}"/>
      </w:docPartPr>
      <w:docPartBody>
        <w:p w:rsidR="00957CD9" w:rsidRDefault="00E51F43">
          <w:pPr>
            <w:pStyle w:val="10C8B07E61894CBAA1141A94D99EFB80"/>
          </w:pPr>
          <w:r w:rsidRPr="00DF198B">
            <w:t>—</w:t>
          </w:r>
        </w:p>
      </w:docPartBody>
    </w:docPart>
    <w:docPart>
      <w:docPartPr>
        <w:name w:val="1D8E02A3FBED42028E591D7529BC5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B3A842-5E7B-41C1-BBDA-4015246C1633}"/>
      </w:docPartPr>
      <w:docPartBody>
        <w:p w:rsidR="00957CD9" w:rsidRDefault="00E51F43">
          <w:pPr>
            <w:pStyle w:val="1D8E02A3FBED42028E591D7529BC5411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F43"/>
    <w:rsid w:val="00957CD9"/>
    <w:rsid w:val="00E51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8E2F3DAD474CE991F56B6B2EC1F6D4">
    <w:name w:val="688E2F3DAD474CE991F56B6B2EC1F6D4"/>
  </w:style>
  <w:style w:type="paragraph" w:customStyle="1" w:styleId="DB28762BBA4349CA9E8C7E53DB1F2493">
    <w:name w:val="DB28762BBA4349CA9E8C7E53DB1F2493"/>
  </w:style>
  <w:style w:type="paragraph" w:customStyle="1" w:styleId="EA6E52E38FFE4DA9AAAD960B572A3A6F">
    <w:name w:val="EA6E52E38FFE4DA9AAAD960B572A3A6F"/>
  </w:style>
  <w:style w:type="paragraph" w:customStyle="1" w:styleId="10C8B07E61894CBAA1141A94D99EFB80">
    <w:name w:val="10C8B07E61894CBAA1141A94D99EFB80"/>
  </w:style>
  <w:style w:type="paragraph" w:customStyle="1" w:styleId="033F5383AAD94852B46B2B72C1B9720C">
    <w:name w:val="033F5383AAD94852B46B2B72C1B9720C"/>
  </w:style>
  <w:style w:type="paragraph" w:customStyle="1" w:styleId="1D8E02A3FBED42028E591D7529BC5411">
    <w:name w:val="1D8E02A3FBED42028E591D7529BC5411"/>
  </w:style>
  <w:style w:type="paragraph" w:customStyle="1" w:styleId="AA1F14DA2CDA4E088CD7FCA5C33D62A8">
    <w:name w:val="AA1F14DA2CDA4E088CD7FCA5C33D62A8"/>
  </w:style>
  <w:style w:type="paragraph" w:customStyle="1" w:styleId="15422A9D7A0F4DAAAD858BC84954E409">
    <w:name w:val="15422A9D7A0F4DAAAD858BC84954E409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931D55715C954E01B393DEBAECF8D3A1">
    <w:name w:val="931D55715C954E01B393DEBAECF8D3A1"/>
  </w:style>
  <w:style w:type="paragraph" w:customStyle="1" w:styleId="DDD2848870FF4A3C811EE5599EF49143">
    <w:name w:val="DDD2848870FF4A3C811EE5599EF49143"/>
  </w:style>
  <w:style w:type="paragraph" w:customStyle="1" w:styleId="939358721C5F46649F361824201EB52B">
    <w:name w:val="939358721C5F46649F361824201EB52B"/>
  </w:style>
  <w:style w:type="paragraph" w:customStyle="1" w:styleId="D01D1990E36947BE8650DBAB7B3001E7">
    <w:name w:val="D01D1990E36947BE8650DBAB7B3001E7"/>
  </w:style>
  <w:style w:type="paragraph" w:customStyle="1" w:styleId="DA1F5AD970024351809944A35E92F5A8">
    <w:name w:val="DA1F5AD970024351809944A35E92F5A8"/>
  </w:style>
  <w:style w:type="paragraph" w:customStyle="1" w:styleId="6120F0BA30074410852E97DDE5A718C8">
    <w:name w:val="6120F0BA30074410852E97DDE5A718C8"/>
  </w:style>
  <w:style w:type="paragraph" w:customStyle="1" w:styleId="433DA3190CEA4FD4853D246007F4B490">
    <w:name w:val="433DA3190CEA4FD4853D246007F4B490"/>
  </w:style>
  <w:style w:type="paragraph" w:customStyle="1" w:styleId="EE897DF924FE4A3E98FBD20C65F92F90">
    <w:name w:val="EE897DF924FE4A3E98FBD20C65F92F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purl.org/dc/elements/1.1/"/>
    <ds:schemaRef ds:uri="http://purl.org/dc/dcmitype/"/>
    <ds:schemaRef ds:uri="http://purl.org/dc/terms/"/>
    <ds:schemaRef ds:uri="16c05727-aa75-4e4a-9b5f-8a80a1165891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71af3243-3dd4-4a8d-8c0d-dd76da1f02a5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40F69D-33E3-4BBC-94EF-C82009324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5</Pages>
  <Words>200</Words>
  <Characters>1141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2024-06-28T17:19:00Z</dcterms:created>
  <dcterms:modified xsi:type="dcterms:W3CDTF">2024-07-09T17:00:00Z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